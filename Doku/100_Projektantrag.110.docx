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D44945" w:rsidRDefault="00D44945" w:rsidP="00722633">
      <w:r>
        <w:t>Projekt</w:t>
      </w:r>
      <w:r w:rsidR="00393E5E">
        <w:t>name</w:t>
      </w:r>
      <w:r w:rsidR="00800254">
        <w:t xml:space="preserve">: </w:t>
      </w:r>
      <w:proofErr w:type="spellStart"/>
      <w:r w:rsidR="00800254">
        <w:t>Map</w:t>
      </w:r>
      <w:proofErr w:type="spellEnd"/>
      <w:r w:rsidR="00800254">
        <w:t xml:space="preserve"> </w:t>
      </w:r>
      <w:proofErr w:type="spellStart"/>
      <w:r w:rsidR="00800254">
        <w:t>Diary</w:t>
      </w:r>
      <w:proofErr w:type="spellEnd"/>
    </w:p>
    <w:p w:rsidR="00722633" w:rsidRDefault="00393E5E" w:rsidP="00722633">
      <w:r>
        <w:t>Projektleiter</w:t>
      </w:r>
      <w:r w:rsidR="00800254">
        <w:t>: Noel Knubel</w:t>
      </w:r>
    </w:p>
    <w:p w:rsidR="00722633" w:rsidRDefault="00393E5E" w:rsidP="00722633">
      <w:r>
        <w:t>Mitarbeiter</w:t>
      </w:r>
      <w:r w:rsidR="00800254">
        <w:t xml:space="preserve">: Andy Zhang, Kajitha </w:t>
      </w:r>
      <w:proofErr w:type="spellStart"/>
      <w:r w:rsidR="00800254">
        <w:t>Kenkatheran</w:t>
      </w:r>
      <w:proofErr w:type="spellEnd"/>
    </w:p>
    <w:p w:rsidR="00393E5E" w:rsidRDefault="00393E5E" w:rsidP="00393E5E">
      <w:pPr>
        <w:pStyle w:val="berschrift2"/>
      </w:pPr>
      <w:r>
        <w:t>Projektbeschreibung</w:t>
      </w:r>
    </w:p>
    <w:p w:rsidR="00C504CB" w:rsidRDefault="00800254" w:rsidP="00800254">
      <w:r>
        <w:t xml:space="preserve">Unser Projekt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Diary</w:t>
      </w:r>
      <w:proofErr w:type="spellEnd"/>
      <w:r>
        <w:t xml:space="preserve"> (Zusammensetzung von der Nutzung</w:t>
      </w:r>
      <w:r w:rsidR="00C504CB">
        <w:t xml:space="preserve"> von Google-</w:t>
      </w:r>
      <w:proofErr w:type="spellStart"/>
      <w:r>
        <w:t>Maps</w:t>
      </w:r>
      <w:proofErr w:type="spellEnd"/>
      <w:r>
        <w:t xml:space="preserve"> und Funktionen von einem Tagebuch) ermöglicht die Dokumentation der </w:t>
      </w:r>
      <w:r w:rsidR="00C504CB">
        <w:t>Wege, die man gegangen ist.</w:t>
      </w:r>
      <w:r w:rsidR="007E673C">
        <w:t xml:space="preserve"> Der Benutzer kann dafür ein </w:t>
      </w:r>
      <w:r>
        <w:t xml:space="preserve">Passwort festlegen und kann dann mit </w:t>
      </w:r>
      <w:r w:rsidR="00C504CB">
        <w:t>einer Google-</w:t>
      </w:r>
      <w:proofErr w:type="spellStart"/>
      <w:r w:rsidR="00C504CB">
        <w:t>Maps</w:t>
      </w:r>
      <w:proofErr w:type="spellEnd"/>
      <w:r w:rsidR="00C504CB">
        <w:t xml:space="preserve"> Karte Tracks </w:t>
      </w:r>
      <w:r>
        <w:t>hinzufüg</w:t>
      </w:r>
      <w:r w:rsidR="00C504CB">
        <w:t>en. Ein Track</w:t>
      </w:r>
      <w:r w:rsidR="007E673C">
        <w:t xml:space="preserve"> sind mehre Way-Points</w:t>
      </w:r>
      <w:r>
        <w:t xml:space="preserve">, </w:t>
      </w:r>
      <w:r w:rsidR="007E673C">
        <w:t xml:space="preserve">die </w:t>
      </w:r>
      <w:r w:rsidR="00C504CB">
        <w:t xml:space="preserve">einen ganzen Weg </w:t>
      </w:r>
      <w:r w:rsidR="007E673C">
        <w:t>markieren</w:t>
      </w:r>
      <w:r>
        <w:t>. W</w:t>
      </w:r>
      <w:r w:rsidR="00C504CB">
        <w:t xml:space="preserve">enn der Benutzer einen Track </w:t>
      </w:r>
      <w:r>
        <w:t xml:space="preserve">eingeben möchte, muss er mit einem Start-Button die Aufnahme beginnen. </w:t>
      </w:r>
      <w:r w:rsidR="007E673C">
        <w:t xml:space="preserve">Diese startet dann an dem aktuellen Standpunkt des Benutzers. </w:t>
      </w:r>
      <w:r>
        <w:t xml:space="preserve">Das Programm nimmt dann solange auf, </w:t>
      </w:r>
      <w:r w:rsidR="00C504CB">
        <w:t>bis der Benutzer beim erneuten Ö</w:t>
      </w:r>
      <w:r>
        <w:t xml:space="preserve">ffnen </w:t>
      </w:r>
      <w:proofErr w:type="spellStart"/>
      <w:r>
        <w:t>Stop</w:t>
      </w:r>
      <w:proofErr w:type="spellEnd"/>
      <w:r>
        <w:t xml:space="preserve"> drückt. Hier kann er einen Namen eing</w:t>
      </w:r>
      <w:r w:rsidR="00C504CB">
        <w:t xml:space="preserve">eben und der Track </w:t>
      </w:r>
      <w:r w:rsidR="007E673C">
        <w:t xml:space="preserve">wird </w:t>
      </w:r>
      <w:r>
        <w:t>gespeichert. Mit einem Optionsmenü</w:t>
      </w:r>
      <w:r w:rsidR="00C504CB">
        <w:t xml:space="preserve"> (</w:t>
      </w:r>
      <w:r>
        <w:t xml:space="preserve">in der </w:t>
      </w:r>
      <w:proofErr w:type="spellStart"/>
      <w:r>
        <w:t>Karten</w:t>
      </w:r>
      <w:r w:rsidR="005E7065">
        <w:t>_A</w:t>
      </w:r>
      <w:r>
        <w:t>ctivity</w:t>
      </w:r>
      <w:proofErr w:type="spellEnd"/>
      <w:r w:rsidR="00C504CB">
        <w:t xml:space="preserve"> oder </w:t>
      </w:r>
      <w:proofErr w:type="spellStart"/>
      <w:r w:rsidR="00C504CB">
        <w:t>Option_Activity</w:t>
      </w:r>
      <w:proofErr w:type="spellEnd"/>
      <w:r w:rsidR="00C504CB">
        <w:t>)</w:t>
      </w:r>
      <w:r>
        <w:t xml:space="preserve"> kann der Benutzer alle </w:t>
      </w:r>
      <w:r w:rsidR="00C504CB">
        <w:t>Tracks</w:t>
      </w:r>
      <w:r w:rsidR="002D57F9">
        <w:t xml:space="preserve"> auflisten</w:t>
      </w:r>
      <w:r w:rsidR="005E7065">
        <w:t>. Wen</w:t>
      </w:r>
      <w:r w:rsidR="00C504CB">
        <w:t>n er nun den gewünschten Track</w:t>
      </w:r>
      <w:r w:rsidR="005E7065">
        <w:t xml:space="preserve"> auswählt, springt er automatisch zu de</w:t>
      </w:r>
      <w:r w:rsidR="00C504CB">
        <w:t xml:space="preserve">r Position auf der Karte. </w:t>
      </w:r>
    </w:p>
    <w:p w:rsidR="00696693" w:rsidRDefault="00C504CB" w:rsidP="00800254">
      <w:r>
        <w:t>Zusatz:</w:t>
      </w:r>
      <w:r w:rsidR="005E7065">
        <w:br/>
      </w:r>
      <w:r>
        <w:t>Wenn man den Track auf der Karte kurz antippt, bekommt man den Namen angezeigt. Es können</w:t>
      </w:r>
      <w:r w:rsidR="005E7065">
        <w:t xml:space="preserve"> Zusätzliche Informatio</w:t>
      </w:r>
      <w:r>
        <w:t xml:space="preserve">nen wie Namen </w:t>
      </w:r>
      <w:r w:rsidR="005E7065">
        <w:t xml:space="preserve">Beschreibung, Datum, Uhrzeit und/oder Bilder </w:t>
      </w:r>
      <w:r>
        <w:t>abgespeichert werden, die bei einem erneuten A</w:t>
      </w:r>
      <w:r w:rsidR="005E7065">
        <w:t>nklicken erscheinen.</w:t>
      </w:r>
      <w:r w:rsidR="007E673C">
        <w:t xml:space="preserve"> Ausserdem kann der Benutzer den Track an einer beliebigen Stelle beginnen. Es können auch einzelne Way-Points gesetzt werden. Der Benutzer ka</w:t>
      </w:r>
      <w:r>
        <w:t>nn nach einem beliebigen Track</w:t>
      </w:r>
      <w:r w:rsidR="007E673C">
        <w:t xml:space="preserve"> suchen</w:t>
      </w:r>
      <w:r>
        <w:t>. Ausserdem können die Tracks</w:t>
      </w:r>
      <w:r w:rsidR="007E673C">
        <w:t xml:space="preserve"> editiert und gelöscht werden.</w:t>
      </w:r>
      <w:r w:rsidR="005E7065">
        <w:br/>
      </w:r>
      <w:r w:rsidR="005E7065">
        <w:br/>
      </w:r>
      <w:proofErr w:type="spellStart"/>
      <w:r w:rsidR="005E7065">
        <w:t>Karten_Activity</w:t>
      </w:r>
      <w:proofErr w:type="spellEnd"/>
      <w:r w:rsidR="005E7065">
        <w:t xml:space="preserve">: Diese </w:t>
      </w:r>
      <w:proofErr w:type="spellStart"/>
      <w:r w:rsidR="005E7065">
        <w:t>Activity</w:t>
      </w:r>
      <w:proofErr w:type="spellEnd"/>
      <w:r w:rsidR="005E7065">
        <w:t xml:space="preserve"> stellt alle </w:t>
      </w:r>
      <w:proofErr w:type="spellStart"/>
      <w:r w:rsidR="005E7065">
        <w:t>Tracker</w:t>
      </w:r>
      <w:proofErr w:type="spellEnd"/>
      <w:r w:rsidR="005E7065">
        <w:t xml:space="preserve"> auf einer globalen Karte dar. Hier können auch </w:t>
      </w:r>
      <w:proofErr w:type="spellStart"/>
      <w:r w:rsidR="005E7065">
        <w:t>Tracker</w:t>
      </w:r>
      <w:proofErr w:type="spellEnd"/>
      <w:r w:rsidR="005E7065">
        <w:t xml:space="preserve"> aufgelistet, gelöscht oder geändert werden.</w:t>
      </w:r>
      <w:r w:rsidR="005E7065">
        <w:br/>
      </w:r>
      <w:r w:rsidR="005E7065">
        <w:br/>
      </w:r>
      <w:proofErr w:type="spellStart"/>
      <w:r w:rsidR="005E7065">
        <w:t>Login_Activity</w:t>
      </w:r>
      <w:proofErr w:type="spellEnd"/>
      <w:r w:rsidR="005E7065">
        <w:t xml:space="preserve">: Diese </w:t>
      </w:r>
      <w:proofErr w:type="spellStart"/>
      <w:r w:rsidR="005E7065">
        <w:t>Activity</w:t>
      </w:r>
      <w:proofErr w:type="spellEnd"/>
      <w:r w:rsidR="005E7065">
        <w:t xml:space="preserve"> wird zuerst gestartet. Hier kann sich der Benutzer an</w:t>
      </w:r>
      <w:r w:rsidR="00696693">
        <w:t>melden oder einen neuen Benutzer erstellen.</w:t>
      </w:r>
      <w:r w:rsidR="00696693">
        <w:br/>
      </w:r>
      <w:r w:rsidR="00696693">
        <w:br/>
      </w:r>
      <w:proofErr w:type="spellStart"/>
      <w:r w:rsidR="00696693">
        <w:t>Edit_Activity</w:t>
      </w:r>
      <w:proofErr w:type="spellEnd"/>
      <w:r w:rsidR="00696693">
        <w:t xml:space="preserve">: Diese </w:t>
      </w:r>
      <w:proofErr w:type="spellStart"/>
      <w:r w:rsidR="00696693">
        <w:t>Activity</w:t>
      </w:r>
      <w:proofErr w:type="spellEnd"/>
      <w:r w:rsidR="00696693">
        <w:t xml:space="preserve"> dient lediglich dazu, die </w:t>
      </w:r>
      <w:proofErr w:type="spellStart"/>
      <w:r w:rsidR="00696693">
        <w:t>Tracker</w:t>
      </w:r>
      <w:proofErr w:type="spellEnd"/>
      <w:r w:rsidR="00696693">
        <w:t xml:space="preserve"> nach einer Auswahl zu editieren.</w:t>
      </w:r>
    </w:p>
    <w:p w:rsidR="00696693" w:rsidRDefault="00C504CB" w:rsidP="00800254">
      <w:r>
        <w:t xml:space="preserve">Abhängig: </w:t>
      </w:r>
      <w:proofErr w:type="spellStart"/>
      <w:r>
        <w:t>Option_Activity</w:t>
      </w:r>
      <w:proofErr w:type="spellEnd"/>
      <w:r>
        <w:t>: Listet alle Tracks auf, die der Benutzer eingetragen hat.</w:t>
      </w:r>
    </w:p>
    <w:p w:rsidR="00696693" w:rsidRDefault="00696693" w:rsidP="00800254"/>
    <w:p w:rsidR="00C504CB" w:rsidRDefault="00696693" w:rsidP="00800254">
      <w:r>
        <w:lastRenderedPageBreak/>
        <w:br/>
      </w:r>
    </w:p>
    <w:p w:rsidR="000E330C" w:rsidRDefault="00696693" w:rsidP="00800254">
      <w:r>
        <w:t>Muss-Ziele:</w:t>
      </w:r>
    </w:p>
    <w:p w:rsidR="00C504CB" w:rsidRDefault="00696693" w:rsidP="00800254">
      <w:r>
        <w:t xml:space="preserve">-Der Benutzer kann sich </w:t>
      </w:r>
      <w:r w:rsidR="007E673C">
        <w:t>mit einem PIN-Code anmelden.</w:t>
      </w:r>
      <w:r>
        <w:br/>
        <w:t>-Der Benutzer kann eine Aufnahme starten, die die aktuell gelaufene Route aufzeichnet und mit betätigen von Sto</w:t>
      </w:r>
      <w:r w:rsidR="00D0197F">
        <w:t>p</w:t>
      </w:r>
      <w:bookmarkStart w:id="19" w:name="_GoBack"/>
      <w:bookmarkEnd w:id="19"/>
      <w:r>
        <w:t>p speichert.</w:t>
      </w:r>
      <w:r>
        <w:br/>
        <w:t>-Der Benutzer kann eine Auflistung</w:t>
      </w:r>
      <w:r w:rsidR="00555562">
        <w:t xml:space="preserve"> in Form einer Liste</w:t>
      </w:r>
      <w:r w:rsidR="00C504CB">
        <w:t xml:space="preserve"> öffnen, die alle Tracks</w:t>
      </w:r>
      <w:r>
        <w:t xml:space="preserve"> zeigt.</w:t>
      </w:r>
      <w:r w:rsidR="00555562">
        <w:t xml:space="preserve"> Bei Auswahl eines </w:t>
      </w:r>
      <w:r w:rsidR="00C504CB">
        <w:t>Tracks</w:t>
      </w:r>
      <w:r w:rsidR="00555562">
        <w:t xml:space="preserve"> wird er zu dieser Position auf der Karte weitergeleitet.</w:t>
      </w:r>
      <w:r>
        <w:br/>
      </w:r>
      <w:r>
        <w:br/>
      </w:r>
      <w:r>
        <w:br/>
        <w:t>Kann-Ziele:</w:t>
      </w:r>
    </w:p>
    <w:p w:rsidR="007E673C" w:rsidRPr="00800254" w:rsidRDefault="00C504CB" w:rsidP="00800254">
      <w:r>
        <w:t>-Wenn man auf einen Track tippt, wird der jeweilige Name oder Info angezeigt.</w:t>
      </w:r>
      <w:r w:rsidR="007E673C">
        <w:br/>
        <w:t>-Der Benutzer kann an einem beliebigen Punkt oder beim aktuellen Standort einen Way-Point setzen.</w:t>
      </w:r>
      <w:r w:rsidR="00696693">
        <w:br/>
        <w:t>-Der Benutzer kann neben dem Namen auch weitere Informationen wie Beschreibung, Datum, Uhrzeit, Bilder und Ort bestimmen.</w:t>
      </w:r>
      <w:r w:rsidR="00696693">
        <w:br/>
        <w:t>-</w:t>
      </w:r>
      <w:r w:rsidR="00206F71">
        <w:t>Datum und Uhrzeit sollen automatisch eingefügt werden.</w:t>
      </w:r>
      <w:r w:rsidR="007E673C">
        <w:br/>
        <w:t>-Der Benutzer kann mit ei</w:t>
      </w:r>
      <w:r>
        <w:t xml:space="preserve">nem Suchfeld nach einem Tracks </w:t>
      </w:r>
      <w:r w:rsidR="007E673C">
        <w:t>su</w:t>
      </w:r>
      <w:r>
        <w:t>chen.</w:t>
      </w:r>
      <w:r>
        <w:br/>
        <w:t>-Der Benutzer kann Tracks</w:t>
      </w:r>
      <w:r w:rsidR="007E673C">
        <w:t xml:space="preserve"> editieren oder wieder löschen.</w:t>
      </w:r>
      <w:r w:rsidR="007E673C">
        <w:br/>
      </w:r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18" w:rsidRDefault="005B3A18" w:rsidP="005075C5">
      <w:r>
        <w:separator/>
      </w:r>
    </w:p>
  </w:endnote>
  <w:endnote w:type="continuationSeparator" w:id="0">
    <w:p w:rsidR="005B3A18" w:rsidRDefault="005B3A18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DC9F8D" wp14:editId="63E1A6D5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0197F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5B3A18">
              <w:fldChar w:fldCharType="begin"/>
            </w:r>
            <w:r w:rsidR="005B3A18">
              <w:instrText xml:space="preserve"> NUMPAGES -1\* Arabic \* MERGEFORMAT </w:instrText>
            </w:r>
            <w:r w:rsidR="005B3A18">
              <w:fldChar w:fldCharType="separate"/>
            </w:r>
            <w:r w:rsidR="00D0197F">
              <w:rPr>
                <w:noProof/>
              </w:rPr>
              <w:t>2</w:t>
            </w:r>
            <w:r w:rsidR="005B3A18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6300A2" wp14:editId="501C4448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7E673C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0E330C">
                <w:rPr>
                  <w:noProof/>
                </w:rPr>
                <w:t>2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794D2" wp14:editId="5A84F0E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D0197F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5B3A18">
              <w:fldChar w:fldCharType="begin"/>
            </w:r>
            <w:r w:rsidR="005B3A18">
              <w:instrText xml:space="preserve"> NUMPAGES -1\* Arabic \* MERGEFORMAT </w:instrText>
            </w:r>
            <w:r w:rsidR="005B3A18">
              <w:fldChar w:fldCharType="separate"/>
            </w:r>
            <w:r w:rsidR="00D0197F">
              <w:rPr>
                <w:noProof/>
              </w:rPr>
              <w:t>1</w:t>
            </w:r>
            <w:r w:rsidR="005B3A18">
              <w:rPr>
                <w:noProof/>
              </w:rPr>
              <w:fldChar w:fldCharType="end"/>
            </w:r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18" w:rsidRDefault="005B3A18" w:rsidP="005075C5">
      <w:r>
        <w:separator/>
      </w:r>
    </w:p>
  </w:footnote>
  <w:footnote w:type="continuationSeparator" w:id="0">
    <w:p w:rsidR="005B3A18" w:rsidRDefault="005B3A18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 w15:restartNumberingAfterBreak="0">
    <w:nsid w:val="55B82BDC"/>
    <w:multiLevelType w:val="multilevel"/>
    <w:tmpl w:val="85185436"/>
    <w:numStyleLink w:val="Bbc2"/>
  </w:abstractNum>
  <w:abstractNum w:abstractNumId="2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A66AD"/>
    <w:multiLevelType w:val="multilevel"/>
    <w:tmpl w:val="85185436"/>
    <w:numStyleLink w:val="Bbc2"/>
  </w:abstractNum>
  <w:abstractNum w:abstractNumId="28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26E32"/>
    <w:multiLevelType w:val="multilevel"/>
    <w:tmpl w:val="85185436"/>
    <w:numStyleLink w:val="Bbc2"/>
  </w:abstractNum>
  <w:abstractNum w:abstractNumId="31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D5C6E"/>
    <w:multiLevelType w:val="multilevel"/>
    <w:tmpl w:val="85185436"/>
    <w:numStyleLink w:val="Bbc2"/>
  </w:abstractNum>
  <w:abstractNum w:abstractNumId="33" w15:restartNumberingAfterBreak="0">
    <w:nsid w:val="6B0D2430"/>
    <w:multiLevelType w:val="multilevel"/>
    <w:tmpl w:val="85185436"/>
    <w:numStyleLink w:val="Bbc2"/>
  </w:abstractNum>
  <w:abstractNum w:abstractNumId="34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330C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06F71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D57F9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251A1"/>
    <w:rsid w:val="00530B98"/>
    <w:rsid w:val="00533FF2"/>
    <w:rsid w:val="0055026D"/>
    <w:rsid w:val="00555562"/>
    <w:rsid w:val="0056112C"/>
    <w:rsid w:val="005736BD"/>
    <w:rsid w:val="00573D10"/>
    <w:rsid w:val="0057795C"/>
    <w:rsid w:val="00595D0C"/>
    <w:rsid w:val="005A5E04"/>
    <w:rsid w:val="005B105A"/>
    <w:rsid w:val="005B3A18"/>
    <w:rsid w:val="005B5B8F"/>
    <w:rsid w:val="005C0D4C"/>
    <w:rsid w:val="005C581C"/>
    <w:rsid w:val="005D0721"/>
    <w:rsid w:val="005D1C1B"/>
    <w:rsid w:val="005D3FCA"/>
    <w:rsid w:val="005D64B2"/>
    <w:rsid w:val="005E2F4D"/>
    <w:rsid w:val="005E7065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96693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36E4"/>
    <w:rsid w:val="007A442E"/>
    <w:rsid w:val="007B14C3"/>
    <w:rsid w:val="007C0B29"/>
    <w:rsid w:val="007C61AD"/>
    <w:rsid w:val="007D749E"/>
    <w:rsid w:val="007E673C"/>
    <w:rsid w:val="007E6FA5"/>
    <w:rsid w:val="007F022F"/>
    <w:rsid w:val="007F1754"/>
    <w:rsid w:val="008002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504CB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0197F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7A51A-3869-482A-8652-41C3ACC8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2</Pages>
  <Words>388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Berufsbildungscenter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Wicky Samuel</dc:creator>
  <cp:lastModifiedBy>Kenkatharan Kajitha</cp:lastModifiedBy>
  <cp:revision>31</cp:revision>
  <cp:lastPrinted>2015-06-17T12:52:00Z</cp:lastPrinted>
  <dcterms:created xsi:type="dcterms:W3CDTF">2015-05-05T10:46:00Z</dcterms:created>
  <dcterms:modified xsi:type="dcterms:W3CDTF">2015-06-18T06:23:00Z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